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0F75" w:rsidRDefault="00C50F75" w:rsidP="00C50F75">
      <w:pPr>
        <w:pStyle w:val="NormalWeb"/>
      </w:pPr>
      <w:r>
        <w:rPr>
          <w:rStyle w:val="Strong"/>
        </w:rPr>
        <w:t>B Kiran</w:t>
      </w:r>
      <w:r>
        <w:br/>
      </w:r>
      <w:hyperlink r:id="rId7" w:history="1">
        <w:r>
          <w:rPr>
            <w:rStyle w:val="Hyperlink"/>
          </w:rPr>
          <w:t>venukiran601@gmail.com</w:t>
        </w:r>
      </w:hyperlink>
      <w:r>
        <w:t xml:space="preserve">     </w:t>
      </w:r>
      <w:hyperlink r:id="rId8" w:tgtFrame="_new" w:history="1">
        <w:r>
          <w:rPr>
            <w:rStyle w:val="Hyperlink"/>
          </w:rPr>
          <w:t>GitHub</w:t>
        </w:r>
      </w:hyperlink>
      <w:r>
        <w:t xml:space="preserve"> | </w:t>
      </w:r>
      <w:hyperlink r:id="rId9" w:tgtFrame="_new" w:history="1">
        <w:r>
          <w:rPr>
            <w:rStyle w:val="Hyperlink"/>
          </w:rPr>
          <w:t>LinkedIn</w:t>
        </w:r>
      </w:hyperlink>
      <w:r>
        <w:br/>
        <w:t>Bellary, Karnataka | 8088322089</w:t>
      </w:r>
    </w:p>
    <w:p w:rsidR="00C50F75" w:rsidRDefault="006A430B" w:rsidP="00C50F75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50F75" w:rsidRDefault="00C50F75" w:rsidP="00C50F75">
      <w:pPr>
        <w:pStyle w:val="Heading3"/>
      </w:pPr>
      <w:r>
        <w:t>Profile</w:t>
      </w:r>
    </w:p>
    <w:p w:rsidR="00C50F75" w:rsidRDefault="00C50F75" w:rsidP="00C50F75">
      <w:pPr>
        <w:pStyle w:val="NormalWeb"/>
      </w:pPr>
      <w:r>
        <w:t>Motivated developer with a strong foundation in software development and a passion for leveraging coding skills to contribute to forward-thinking projects. Dedicated to improving technology solutions and developing practical solutions for real-world challenges.</w:t>
      </w:r>
    </w:p>
    <w:p w:rsidR="00C50F75" w:rsidRDefault="006A430B" w:rsidP="00C50F75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50F75" w:rsidRDefault="00C50F75" w:rsidP="00C50F75">
      <w:pPr>
        <w:pStyle w:val="Heading3"/>
      </w:pPr>
      <w:r>
        <w:t>Education</w:t>
      </w:r>
    </w:p>
    <w:p w:rsidR="00C50F75" w:rsidRDefault="00C50F75" w:rsidP="00C50F75">
      <w:pPr>
        <w:pStyle w:val="NormalWeb"/>
      </w:pPr>
      <w:r>
        <w:rPr>
          <w:rStyle w:val="Strong"/>
        </w:rPr>
        <w:t>B.E. in Artificial Intelligence and Machine Learning</w:t>
      </w:r>
      <w:r>
        <w:br/>
        <w:t>Ballari Institute of Technology &amp; Management, Bellary, India</w:t>
      </w:r>
      <w:r>
        <w:br/>
      </w:r>
      <w:r>
        <w:rPr>
          <w:rStyle w:val="Emphasis"/>
        </w:rPr>
        <w:t>2021 – present</w:t>
      </w:r>
      <w:r>
        <w:t xml:space="preserve"> | CGPA: 7.12</w:t>
      </w:r>
    </w:p>
    <w:p w:rsidR="00C50F75" w:rsidRDefault="00C50F75" w:rsidP="00C50F75">
      <w:pPr>
        <w:pStyle w:val="NormalWeb"/>
      </w:pPr>
      <w:r>
        <w:rPr>
          <w:rStyle w:val="Strong"/>
        </w:rPr>
        <w:t>Pre-University Course in Science</w:t>
      </w:r>
      <w:r>
        <w:br/>
        <w:t>Sri Chaitanya PU College, Bellary, India</w:t>
      </w:r>
      <w:r>
        <w:br/>
      </w:r>
      <w:r>
        <w:rPr>
          <w:rStyle w:val="Emphasis"/>
        </w:rPr>
        <w:t>2019 – 2020</w:t>
      </w:r>
      <w:r>
        <w:t xml:space="preserve"> | Percentage: 71.8%</w:t>
      </w:r>
    </w:p>
    <w:p w:rsidR="00C50F75" w:rsidRDefault="00C50F75" w:rsidP="00C50F75">
      <w:pPr>
        <w:pStyle w:val="NormalWeb"/>
      </w:pPr>
      <w:r>
        <w:rPr>
          <w:rStyle w:val="Strong"/>
        </w:rPr>
        <w:t>State syllabus</w:t>
      </w:r>
      <w:r>
        <w:br/>
        <w:t>Vivekanand Public School, Siruguppa, India</w:t>
      </w:r>
      <w:r>
        <w:br/>
        <w:t>Percentage: 69.6%</w:t>
      </w:r>
    </w:p>
    <w:p w:rsidR="00C50F75" w:rsidRDefault="006A430B" w:rsidP="00C50F75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50F75" w:rsidRDefault="00C50F75" w:rsidP="00C50F75">
      <w:pPr>
        <w:pStyle w:val="Heading3"/>
      </w:pPr>
      <w:r>
        <w:t>Skills Summary</w:t>
      </w:r>
    </w:p>
    <w:p w:rsidR="00C50F75" w:rsidRDefault="00C50F75" w:rsidP="00C50F75">
      <w:pPr>
        <w:pStyle w:val="NormalWeb"/>
      </w:pPr>
      <w:r>
        <w:rPr>
          <w:rStyle w:val="Strong"/>
        </w:rPr>
        <w:t>Technical Skills:</w:t>
      </w:r>
    </w:p>
    <w:p w:rsidR="00C50F75" w:rsidRDefault="00C50F75" w:rsidP="00C50F7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Languages</w:t>
      </w:r>
      <w:r>
        <w:t>: C, Java, Python, HTML, CSS, SQL, JavaScript</w:t>
      </w:r>
    </w:p>
    <w:p w:rsidR="00C50F75" w:rsidRDefault="00C50F75" w:rsidP="00C50F7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OpenCV, Git</w:t>
      </w:r>
    </w:p>
    <w:p w:rsidR="00C50F75" w:rsidRDefault="00C50F75" w:rsidP="00C50F75">
      <w:pPr>
        <w:pStyle w:val="NormalWeb"/>
      </w:pPr>
      <w:r>
        <w:rPr>
          <w:rStyle w:val="Strong"/>
        </w:rPr>
        <w:t>Professional Skills:</w:t>
      </w:r>
    </w:p>
    <w:p w:rsidR="00C50F75" w:rsidRDefault="00C50F75" w:rsidP="00C50F7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Problem Solving, Logical Thinking, Quick Learner, Adaptability, Team Collaboration, Independent Work, Optimism</w:t>
      </w:r>
    </w:p>
    <w:p w:rsidR="00C50F75" w:rsidRDefault="006A430B" w:rsidP="00C50F75">
      <w:pPr>
        <w:spacing w:after="0"/>
      </w:pPr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50F75" w:rsidRDefault="00C50F75" w:rsidP="00C50F75">
      <w:pPr>
        <w:pStyle w:val="Heading3"/>
      </w:pPr>
      <w:r>
        <w:t>Projects</w:t>
      </w:r>
    </w:p>
    <w:p w:rsidR="00C50F75" w:rsidRDefault="00C50F75" w:rsidP="00C50F75">
      <w:pPr>
        <w:pStyle w:val="NormalWeb"/>
      </w:pPr>
      <w:r>
        <w:rPr>
          <w:rStyle w:val="Strong"/>
        </w:rPr>
        <w:t>Bellary Airlines Booking System</w:t>
      </w:r>
      <w:r>
        <w:t xml:space="preserve"> | C</w:t>
      </w:r>
      <w:r>
        <w:br/>
        <w:t>Developed a comprehensive booking system for Bellary Airlines, enabling efficient reservation management.</w:t>
      </w:r>
    </w:p>
    <w:p w:rsidR="00C50F75" w:rsidRDefault="00C50F75" w:rsidP="00C50F75">
      <w:pPr>
        <w:pStyle w:val="NormalWeb"/>
      </w:pPr>
      <w:r>
        <w:rPr>
          <w:rStyle w:val="Strong"/>
        </w:rPr>
        <w:lastRenderedPageBreak/>
        <w:t>Automated Attendance System</w:t>
      </w:r>
      <w:r>
        <w:t xml:space="preserve"> | OpenCV</w:t>
      </w:r>
      <w:r>
        <w:br/>
        <w:t>Implemented an automated system to track attendance using facial recognition technology, improving accuracy and efficiency.</w:t>
      </w:r>
    </w:p>
    <w:p w:rsidR="00C50F75" w:rsidRDefault="00C50F75" w:rsidP="00C50F75">
      <w:pPr>
        <w:pStyle w:val="NormalWeb"/>
      </w:pPr>
      <w:r>
        <w:rPr>
          <w:rStyle w:val="Strong"/>
        </w:rPr>
        <w:t>Movie Ticket Booking System</w:t>
      </w:r>
      <w:r>
        <w:t xml:space="preserve"> | C++</w:t>
      </w:r>
      <w:r>
        <w:br/>
        <w:t>Created a robust movie ticket booking system, streamlining the process for users to book tickets online.</w:t>
      </w:r>
    </w:p>
    <w:p w:rsidR="00C50F75" w:rsidRDefault="006A430B" w:rsidP="00C50F75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50F75" w:rsidRDefault="00C50F75" w:rsidP="00C50F75">
      <w:pPr>
        <w:pStyle w:val="Heading3"/>
      </w:pPr>
      <w:r>
        <w:t>Certifications</w:t>
      </w:r>
    </w:p>
    <w:p w:rsidR="00C50F75" w:rsidRDefault="00C50F75" w:rsidP="00C50F7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Python (Basic)</w:t>
      </w:r>
    </w:p>
    <w:p w:rsidR="00C50F75" w:rsidRDefault="00C50F75" w:rsidP="00C50F7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NLP using Python</w:t>
      </w:r>
      <w:r>
        <w:t xml:space="preserve"> - Infosys Springboard</w:t>
      </w:r>
    </w:p>
    <w:p w:rsidR="00C50F75" w:rsidRDefault="00C50F75" w:rsidP="00C50F7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DSA using C</w:t>
      </w:r>
      <w:r>
        <w:t xml:space="preserve"> - Infosys Springboard</w:t>
      </w:r>
    </w:p>
    <w:p w:rsidR="00C50F75" w:rsidRDefault="006A430B" w:rsidP="00C50F75">
      <w:pPr>
        <w:spacing w:after="0"/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50F75" w:rsidRDefault="00C50F75" w:rsidP="00C50F75">
      <w:pPr>
        <w:pStyle w:val="Heading3"/>
      </w:pPr>
      <w:r>
        <w:t>Contact Information</w:t>
      </w:r>
    </w:p>
    <w:p w:rsidR="00C50F75" w:rsidRDefault="00C50F75" w:rsidP="00C50F75">
      <w:pPr>
        <w:numPr>
          <w:ilvl w:val="0"/>
          <w:numId w:val="21"/>
        </w:numPr>
        <w:spacing w:before="100" w:beforeAutospacing="1" w:after="100" w:afterAutospacing="1" w:line="240" w:lineRule="auto"/>
      </w:pPr>
      <w:hyperlink r:id="rId10" w:history="1">
        <w:r>
          <w:rPr>
            <w:rStyle w:val="Hyperlink"/>
          </w:rPr>
          <w:t>venukiran601@gmail.com</w:t>
        </w:r>
      </w:hyperlink>
    </w:p>
    <w:p w:rsidR="00C50F75" w:rsidRDefault="00C50F75" w:rsidP="00C50F75">
      <w:pPr>
        <w:numPr>
          <w:ilvl w:val="0"/>
          <w:numId w:val="21"/>
        </w:numPr>
        <w:spacing w:before="100" w:beforeAutospacing="1" w:after="100" w:afterAutospacing="1" w:line="240" w:lineRule="auto"/>
      </w:pPr>
      <w:hyperlink r:id="rId11" w:tgtFrame="_new" w:history="1">
        <w:r>
          <w:rPr>
            <w:rStyle w:val="Hyperlink"/>
          </w:rPr>
          <w:t>github.com/bkiran0745</w:t>
        </w:r>
      </w:hyperlink>
    </w:p>
    <w:p w:rsidR="00C50F75" w:rsidRDefault="00C50F75" w:rsidP="00C50F75">
      <w:pPr>
        <w:numPr>
          <w:ilvl w:val="0"/>
          <w:numId w:val="21"/>
        </w:numPr>
        <w:spacing w:before="100" w:beforeAutospacing="1" w:after="100" w:afterAutospacing="1" w:line="240" w:lineRule="auto"/>
      </w:pPr>
      <w:hyperlink r:id="rId12" w:tgtFrame="_new" w:history="1">
        <w:r>
          <w:rPr>
            <w:rStyle w:val="Hyperlink"/>
          </w:rPr>
          <w:t>linkedin.com/in/b-kiran-678269237</w:t>
        </w:r>
      </w:hyperlink>
    </w:p>
    <w:p w:rsidR="00C50F75" w:rsidRDefault="00C50F75" w:rsidP="00C50F7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8088322089</w:t>
      </w:r>
    </w:p>
    <w:p w:rsidR="00865A39" w:rsidRPr="00C50F75" w:rsidRDefault="00865A39" w:rsidP="00C50F75"/>
    <w:sectPr w:rsidR="00865A39" w:rsidRPr="00C50F75">
      <w:headerReference w:type="default" r:id="rId13"/>
      <w:footerReference w:type="default" r:id="rId14"/>
      <w:headerReference w:type="first" r:id="rId15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430B" w:rsidRDefault="006A430B">
      <w:pPr>
        <w:spacing w:after="0" w:line="240" w:lineRule="auto"/>
      </w:pPr>
      <w:r>
        <w:separator/>
      </w:r>
    </w:p>
  </w:endnote>
  <w:endnote w:type="continuationSeparator" w:id="0">
    <w:p w:rsidR="006A430B" w:rsidRDefault="006A4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A3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430B" w:rsidRDefault="006A430B">
      <w:pPr>
        <w:spacing w:after="0" w:line="240" w:lineRule="auto"/>
      </w:pPr>
      <w:r>
        <w:separator/>
      </w:r>
    </w:p>
  </w:footnote>
  <w:footnote w:type="continuationSeparator" w:id="0">
    <w:p w:rsidR="006A430B" w:rsidRDefault="006A4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5A39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C2B4A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5A39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B07C1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716D"/>
    <w:multiLevelType w:val="multilevel"/>
    <w:tmpl w:val="3F4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64861"/>
    <w:multiLevelType w:val="multilevel"/>
    <w:tmpl w:val="D064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76208"/>
    <w:multiLevelType w:val="multilevel"/>
    <w:tmpl w:val="175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93981"/>
    <w:multiLevelType w:val="multilevel"/>
    <w:tmpl w:val="90C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93BDA"/>
    <w:multiLevelType w:val="multilevel"/>
    <w:tmpl w:val="B17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124F7"/>
    <w:multiLevelType w:val="multilevel"/>
    <w:tmpl w:val="804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A250D"/>
    <w:multiLevelType w:val="multilevel"/>
    <w:tmpl w:val="1A0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9228A"/>
    <w:multiLevelType w:val="multilevel"/>
    <w:tmpl w:val="6DDC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72437"/>
    <w:multiLevelType w:val="multilevel"/>
    <w:tmpl w:val="3B56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30AC7"/>
    <w:multiLevelType w:val="multilevel"/>
    <w:tmpl w:val="389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83B3E"/>
    <w:multiLevelType w:val="multilevel"/>
    <w:tmpl w:val="11F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233343">
    <w:abstractNumId w:val="9"/>
  </w:num>
  <w:num w:numId="2" w16cid:durableId="832916161">
    <w:abstractNumId w:val="7"/>
  </w:num>
  <w:num w:numId="3" w16cid:durableId="36782433">
    <w:abstractNumId w:val="6"/>
  </w:num>
  <w:num w:numId="4" w16cid:durableId="2124303416">
    <w:abstractNumId w:val="5"/>
  </w:num>
  <w:num w:numId="5" w16cid:durableId="616645961">
    <w:abstractNumId w:val="4"/>
  </w:num>
  <w:num w:numId="6" w16cid:durableId="1165898278">
    <w:abstractNumId w:val="8"/>
  </w:num>
  <w:num w:numId="7" w16cid:durableId="597759392">
    <w:abstractNumId w:val="3"/>
  </w:num>
  <w:num w:numId="8" w16cid:durableId="2027247012">
    <w:abstractNumId w:val="2"/>
  </w:num>
  <w:num w:numId="9" w16cid:durableId="1584603863">
    <w:abstractNumId w:val="1"/>
  </w:num>
  <w:num w:numId="10" w16cid:durableId="1418214355">
    <w:abstractNumId w:val="0"/>
  </w:num>
  <w:num w:numId="11" w16cid:durableId="1670598104">
    <w:abstractNumId w:val="14"/>
  </w:num>
  <w:num w:numId="12" w16cid:durableId="1260916889">
    <w:abstractNumId w:val="11"/>
  </w:num>
  <w:num w:numId="13" w16cid:durableId="1095325719">
    <w:abstractNumId w:val="20"/>
  </w:num>
  <w:num w:numId="14" w16cid:durableId="129515380">
    <w:abstractNumId w:val="12"/>
  </w:num>
  <w:num w:numId="15" w16cid:durableId="1418938017">
    <w:abstractNumId w:val="10"/>
  </w:num>
  <w:num w:numId="16" w16cid:durableId="1282109766">
    <w:abstractNumId w:val="18"/>
  </w:num>
  <w:num w:numId="17" w16cid:durableId="1200164761">
    <w:abstractNumId w:val="16"/>
  </w:num>
  <w:num w:numId="18" w16cid:durableId="2133161670">
    <w:abstractNumId w:val="13"/>
  </w:num>
  <w:num w:numId="19" w16cid:durableId="581716708">
    <w:abstractNumId w:val="17"/>
  </w:num>
  <w:num w:numId="20" w16cid:durableId="1859006712">
    <w:abstractNumId w:val="19"/>
  </w:num>
  <w:num w:numId="21" w16cid:durableId="12656523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74"/>
    <w:rsid w:val="00447374"/>
    <w:rsid w:val="006A430B"/>
    <w:rsid w:val="00865A39"/>
    <w:rsid w:val="00916EA6"/>
    <w:rsid w:val="00AB4723"/>
    <w:rsid w:val="00C50F75"/>
    <w:rsid w:val="00D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D3057"/>
  <w15:chartTrackingRefBased/>
  <w15:docId w15:val="{F8057B92-86F3-9249-A277-48BFD9EB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47374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3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0F75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kiran074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nukiran601@gmail.com" TargetMode="External"/><Relationship Id="rId12" Type="http://schemas.openxmlformats.org/officeDocument/2006/relationships/hyperlink" Target="https://linkedin.com/in/b-kiran-6782692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kiran074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venukiran6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b-kiran-678269237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ranb/Library/Containers/com.microsoft.Word/Data/Library/Application%20Support/Microsoft/Office/16.0/DTS/en-IN%7b4A22257F-42A9-2B44-94F5-F434F334D6A4%7d/%7b35899C06-46BC-964D-B5FC-59EC9CDF0C81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</dc:creator>
  <cp:keywords/>
  <dc:description/>
  <cp:lastModifiedBy>KIRAN B</cp:lastModifiedBy>
  <cp:revision>2</cp:revision>
  <dcterms:created xsi:type="dcterms:W3CDTF">2024-08-01T08:56:00Z</dcterms:created>
  <dcterms:modified xsi:type="dcterms:W3CDTF">2024-08-01T09:23:00Z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